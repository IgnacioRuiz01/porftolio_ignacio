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-924265653"/>
        <w:placeholder>
          <w:docPart w:val="70F56DBC993D426EBE7D375A939E5C4F"/>
        </w:placeholder>
        <w:docPartList>
          <w:docPartGallery w:val="Quick Parts"/>
          <w:docPartCategory w:val=" Nombre del currículo"/>
        </w:docPartList>
      </w:sdtPr>
      <w:sdtEndPr/>
      <w:sdtContent>
        <w:p w:rsidR="00F2217E" w:rsidRDefault="00F2217E"/>
        <w:p w:rsidR="00F2217E" w:rsidRDefault="00E5751A">
          <w:pPr>
            <w:pStyle w:val="Nombre"/>
          </w:pPr>
          <w:sdt>
            <w:sdtPr>
              <w:alias w:val="Autor"/>
              <w:tag w:val=""/>
              <w:id w:val="1823003119"/>
              <w:placeholder>
                <w:docPart w:val="B6C663890D054822A0D596FCE36FE6E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6743E">
                <w:t>Ignacio Ruiz Idígoras</w:t>
              </w:r>
            </w:sdtContent>
          </w:sdt>
        </w:p>
        <w:sdt>
          <w:sdtPr>
            <w:alias w:val="Teléfono"/>
            <w:tag w:val=""/>
            <w:id w:val="1357783703"/>
            <w:placeholder>
              <w:docPart w:val="3C212B0CA71A4A609CB007593188CDD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2217E" w:rsidRDefault="0006743E">
              <w:pPr>
                <w:pStyle w:val="Telfono"/>
              </w:pPr>
              <w:r>
                <w:t>692183098</w:t>
              </w:r>
            </w:p>
          </w:sdtContent>
        </w:sdt>
        <w:p w:rsidR="00F2217E" w:rsidRDefault="00F2217E">
          <w:pPr>
            <w:pStyle w:val="Nombre"/>
          </w:pPr>
        </w:p>
        <w:sdt>
          <w:sdtPr>
            <w:alias w:val="Dirección de correo electrónico"/>
            <w:tag w:val=""/>
            <w:id w:val="527535243"/>
            <w:placeholder>
              <w:docPart w:val="338CC9039675424EBFFA328B9AE7B18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F2217E" w:rsidRDefault="0006743E">
              <w:pPr>
                <w:pStyle w:val="Direccindelremitente"/>
              </w:pPr>
              <w:r>
                <w:t>Ignacioruiz.idigoras@gmail.com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E23FC322C62D4437A189F44610CEF27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F2217E" w:rsidRDefault="0006743E">
              <w:pPr>
                <w:pStyle w:val="Direccindelremitente"/>
              </w:pPr>
              <w:proofErr w:type="spellStart"/>
              <w:r>
                <w:t>Avda</w:t>
              </w:r>
              <w:proofErr w:type="spellEnd"/>
              <w:r>
                <w:t xml:space="preserve"> Alcalde Luis </w:t>
              </w:r>
              <w:proofErr w:type="spellStart"/>
              <w:r>
                <w:t>Uruñuela</w:t>
              </w:r>
              <w:proofErr w:type="spellEnd"/>
              <w:r>
                <w:t>, Sevilla</w:t>
              </w:r>
            </w:p>
          </w:sdtContent>
        </w:sdt>
        <w:sdt>
          <w:sdtPr>
            <w:rPr>
              <w:rStyle w:val="Textodelmarcadordeposicin"/>
              <w:color w:val="000000"/>
            </w:rPr>
            <w:id w:val="1753779621"/>
            <w:placeholder>
              <w:docPart w:val="2F7BE83FC63C4119A96BF7CBEB1A502E"/>
            </w:placeholder>
            <w:showingPlcHdr/>
            <w:text/>
          </w:sdtPr>
          <w:sdtEndPr>
            <w:rPr>
              <w:rStyle w:val="Textodelmarcadordeposicin"/>
            </w:rPr>
          </w:sdtEndPr>
          <w:sdtContent>
            <w:p w:rsidR="00F2217E" w:rsidRDefault="008D10A6">
              <w:pPr>
                <w:pStyle w:val="Direccindelremitente"/>
              </w:pPr>
              <w:r>
                <w:rPr>
                  <w:rStyle w:val="Textodelmarcadordeposicin"/>
                  <w:color w:val="000000"/>
                </w:rPr>
                <w:t>[Escriba su sitio web]</w:t>
              </w:r>
            </w:p>
          </w:sdtContent>
        </w:sdt>
        <w:p w:rsidR="00F2217E" w:rsidRDefault="00E5751A"/>
      </w:sdtContent>
    </w:sdt>
    <w:p w:rsidR="00F2217E" w:rsidRDefault="008D10A6">
      <w:pPr>
        <w:pStyle w:val="Encabezadodeseccin"/>
      </w:pPr>
      <w:r>
        <w:t>Objetivos</w:t>
      </w:r>
    </w:p>
    <w:p w:rsidR="00F2217E" w:rsidRDefault="0006743E">
      <w:r>
        <w:t>Recaudar dinero para poder costearme mis estudios</w:t>
      </w:r>
    </w:p>
    <w:p w:rsidR="00F2217E" w:rsidRDefault="008D10A6">
      <w:pPr>
        <w:pStyle w:val="Encabezadodeseccin"/>
      </w:pPr>
      <w:r>
        <w:t>Educación</w:t>
      </w:r>
    </w:p>
    <w:p w:rsidR="00F2217E" w:rsidRDefault="0006743E">
      <w:pPr>
        <w:pStyle w:val="Subseccin"/>
      </w:pPr>
      <w:r>
        <w:t>Colegio Buen Pastor de Sevilla</w:t>
      </w:r>
    </w:p>
    <w:p w:rsidR="00F2217E" w:rsidRDefault="0006743E">
      <w:pPr>
        <w:pStyle w:val="Fechadesubseccin"/>
        <w:spacing w:after="0"/>
        <w:rPr>
          <w:rStyle w:val="nfasisintenso"/>
        </w:rPr>
      </w:pPr>
      <w:r>
        <w:rPr>
          <w:b/>
          <w:bCs/>
          <w:i/>
          <w:iCs/>
        </w:rPr>
        <w:t>25/05/2019</w:t>
      </w:r>
      <w:r w:rsidR="008D10A6">
        <w:rPr>
          <w:color w:val="A9A57C" w:themeColor="accent1"/>
        </w:rPr>
        <w:t>|</w:t>
      </w:r>
      <w:r w:rsidR="008D10A6">
        <w:t xml:space="preserve"> </w:t>
      </w:r>
      <w:r>
        <w:t>Bachillerato</w:t>
      </w:r>
    </w:p>
    <w:p w:rsidR="00F2217E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 xml:space="preserve">Grado </w:t>
      </w:r>
      <w:proofErr w:type="spellStart"/>
      <w:r>
        <w:t>superio</w:t>
      </w:r>
      <w:proofErr w:type="spellEnd"/>
      <w:r>
        <w:t xml:space="preserve"> DAM Colegio </w:t>
      </w:r>
      <w:proofErr w:type="spellStart"/>
      <w:r>
        <w:t>Vedruna</w:t>
      </w:r>
      <w:proofErr w:type="spellEnd"/>
      <w:r>
        <w:t xml:space="preserve"> (cursando)</w:t>
      </w:r>
    </w:p>
    <w:p w:rsidR="00415C28" w:rsidRDefault="00415C28" w:rsidP="00415C28">
      <w:pPr>
        <w:pStyle w:val="Prrafodelista"/>
        <w:spacing w:after="0"/>
        <w:ind w:left="288" w:firstLine="0"/>
      </w:pPr>
    </w:p>
    <w:p w:rsidR="00F2217E" w:rsidRDefault="008D10A6">
      <w:pPr>
        <w:pStyle w:val="Encabezadodeseccin"/>
      </w:pPr>
      <w:r>
        <w:t>Experiencia</w:t>
      </w:r>
    </w:p>
    <w:p w:rsidR="00415C28" w:rsidRDefault="00415C28">
      <w:pPr>
        <w:spacing w:after="0"/>
        <w:rPr>
          <w:rStyle w:val="nfasisintenso"/>
          <w:b w:val="0"/>
          <w:i w:val="0"/>
        </w:rPr>
      </w:pPr>
      <w:r>
        <w:rPr>
          <w:rStyle w:val="nfasisintenso"/>
          <w:b w:val="0"/>
          <w:i w:val="0"/>
        </w:rPr>
        <w:t xml:space="preserve">Cuento con experiencia en: recogida de frutas y hortalizas, comercial a pie de calle, </w:t>
      </w:r>
      <w:proofErr w:type="spellStart"/>
      <w:r>
        <w:rPr>
          <w:rStyle w:val="nfasisintenso"/>
          <w:b w:val="0"/>
          <w:i w:val="0"/>
        </w:rPr>
        <w:t>teleoperador</w:t>
      </w:r>
      <w:proofErr w:type="spellEnd"/>
      <w:r>
        <w:rPr>
          <w:rStyle w:val="nfasisintenso"/>
          <w:b w:val="0"/>
          <w:i w:val="0"/>
        </w:rPr>
        <w:t xml:space="preserve"> y atención al cliente</w:t>
      </w:r>
    </w:p>
    <w:p w:rsidR="00F2217E" w:rsidRDefault="008D10A6">
      <w:pPr>
        <w:pStyle w:val="Encabezadodeseccin"/>
      </w:pPr>
      <w:r>
        <w:t>Aptitudes</w:t>
      </w:r>
    </w:p>
    <w:p w:rsidR="00F2217E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>Resolución de problemas</w:t>
      </w:r>
    </w:p>
    <w:p w:rsidR="00415C28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>Espíritu de equipo</w:t>
      </w:r>
    </w:p>
    <w:p w:rsidR="00415C28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>Organización</w:t>
      </w:r>
    </w:p>
    <w:p w:rsidR="00415C28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>Creatividad</w:t>
      </w:r>
    </w:p>
    <w:p w:rsidR="00415C28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>Responsabilidad</w:t>
      </w:r>
    </w:p>
    <w:p w:rsidR="00415C28" w:rsidRDefault="00415C28">
      <w:pPr>
        <w:pStyle w:val="Prrafodelista"/>
        <w:numPr>
          <w:ilvl w:val="0"/>
          <w:numId w:val="4"/>
        </w:numPr>
        <w:spacing w:after="0"/>
        <w:ind w:left="288" w:hanging="288"/>
      </w:pPr>
      <w:r>
        <w:t>Pensamiento Crítico</w:t>
      </w:r>
    </w:p>
    <w:p w:rsidR="00415C28" w:rsidRDefault="00311D37">
      <w:pPr>
        <w:pStyle w:val="Prrafodelista"/>
        <w:numPr>
          <w:ilvl w:val="0"/>
          <w:numId w:val="4"/>
        </w:numPr>
        <w:spacing w:after="0"/>
        <w:ind w:left="288" w:hanging="288"/>
      </w:pPr>
      <w:r>
        <w:t>Conocimientos de ventas</w:t>
      </w:r>
    </w:p>
    <w:p w:rsidR="00311D37" w:rsidRDefault="00311D37">
      <w:pPr>
        <w:pStyle w:val="Prrafodelista"/>
        <w:numPr>
          <w:ilvl w:val="0"/>
          <w:numId w:val="4"/>
        </w:numPr>
        <w:spacing w:after="0"/>
        <w:ind w:left="288" w:hanging="288"/>
      </w:pPr>
      <w:r>
        <w:t>Conocimientos de programación JAVA</w:t>
      </w:r>
    </w:p>
    <w:p w:rsidR="00311D37" w:rsidRDefault="00311D37">
      <w:pPr>
        <w:pStyle w:val="Prrafodelista"/>
        <w:numPr>
          <w:ilvl w:val="0"/>
          <w:numId w:val="4"/>
        </w:numPr>
        <w:spacing w:after="0"/>
        <w:ind w:left="288" w:hanging="288"/>
      </w:pPr>
      <w:r>
        <w:t>Conocimientos en HTML y CSS</w:t>
      </w:r>
    </w:p>
    <w:p w:rsidR="00F2217E" w:rsidRDefault="00F2217E">
      <w:pPr>
        <w:spacing w:after="200" w:line="276" w:lineRule="auto"/>
      </w:pPr>
      <w:bookmarkStart w:id="0" w:name="_GoBack"/>
      <w:bookmarkEnd w:id="0"/>
    </w:p>
    <w:sectPr w:rsidR="00F2217E">
      <w:headerReference w:type="even" r:id="rId10"/>
      <w:footerReference w:type="even" r:id="rId11"/>
      <w:footerReference w:type="default" r:id="rId12"/>
      <w:headerReference w:type="first" r:id="rId13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1A" w:rsidRDefault="00E5751A">
      <w:pPr>
        <w:spacing w:after="0" w:line="240" w:lineRule="auto"/>
      </w:pPr>
      <w:r>
        <w:separator/>
      </w:r>
    </w:p>
  </w:endnote>
  <w:endnote w:type="continuationSeparator" w:id="0">
    <w:p w:rsidR="00E5751A" w:rsidRDefault="00E5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17E" w:rsidRDefault="008D10A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F2217E" w:rsidRDefault="00F22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F2217E" w:rsidRDefault="00F2217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2217E" w:rsidRDefault="008D10A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F2217E" w:rsidRDefault="008D10A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17E" w:rsidRDefault="008D10A6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8A50C7A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F2217E" w:rsidRDefault="00F22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F2217E" w:rsidRDefault="00F2217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2217E" w:rsidRDefault="008D10A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F2217E" w:rsidRDefault="008D10A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1A" w:rsidRDefault="00E5751A">
      <w:pPr>
        <w:spacing w:after="0" w:line="240" w:lineRule="auto"/>
      </w:pPr>
      <w:r>
        <w:separator/>
      </w:r>
    </w:p>
  </w:footnote>
  <w:footnote w:type="continuationSeparator" w:id="0">
    <w:p w:rsidR="00E5751A" w:rsidRDefault="00E57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17E" w:rsidRDefault="008D10A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BBE649C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2217E" w:rsidRDefault="008D10A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F2217E" w:rsidRDefault="008D10A6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F2217E" w:rsidRDefault="00F2217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F2217E" w:rsidRDefault="00F22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17E" w:rsidRDefault="008D10A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B92E3D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F2217E" w:rsidRDefault="00F22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217E" w:rsidRDefault="00F221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F2217E" w:rsidRDefault="00F2217E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8F"/>
    <w:rsid w:val="0006743E"/>
    <w:rsid w:val="00311D37"/>
    <w:rsid w:val="00415C28"/>
    <w:rsid w:val="008D10A6"/>
    <w:rsid w:val="00C0438F"/>
    <w:rsid w:val="00E5751A"/>
    <w:rsid w:val="00F2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8586A0-2C5C-420B-9DDC-CDC32E75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F56DBC993D426EBE7D375A939E5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C1CFC-3BCA-4045-A0CD-A0DD42C921C6}"/>
      </w:docPartPr>
      <w:docPartBody>
        <w:p w:rsidR="00E60C4D" w:rsidRDefault="007923AB">
          <w:pPr>
            <w:pStyle w:val="70F56DBC993D426EBE7D375A939E5C4F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B6C663890D054822A0D596FCE36F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F1CB0-3804-489D-BE49-7C95ED97F89B}"/>
      </w:docPartPr>
      <w:docPartBody>
        <w:p w:rsidR="00E60C4D" w:rsidRDefault="007923AB">
          <w:pPr>
            <w:pStyle w:val="B6C663890D054822A0D596FCE36FE6EB"/>
          </w:pPr>
          <w:r>
            <w:rPr>
              <w:rStyle w:val="Textodelmarcadordeposicin"/>
            </w:rPr>
            <w:t>[Escriba su nombre]</w:t>
          </w:r>
        </w:p>
      </w:docPartBody>
    </w:docPart>
    <w:docPart>
      <w:docPartPr>
        <w:name w:val="3C212B0CA71A4A609CB007593188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C13EB-AE16-4277-A7A1-5FA5459D0DCC}"/>
      </w:docPartPr>
      <w:docPartBody>
        <w:p w:rsidR="00E60C4D" w:rsidRDefault="007923AB">
          <w:pPr>
            <w:pStyle w:val="3C212B0CA71A4A609CB007593188CDD8"/>
          </w:pPr>
          <w:r>
            <w:rPr>
              <w:rStyle w:val="Textodelmarcadordeposicin"/>
              <w:color w:val="000000"/>
            </w:rPr>
            <w:t>[Escriba su número de teléfono]</w:t>
          </w:r>
        </w:p>
      </w:docPartBody>
    </w:docPart>
    <w:docPart>
      <w:docPartPr>
        <w:name w:val="338CC9039675424EBFFA328B9AE7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30C39-1554-477F-851A-EFE6E9A996DB}"/>
      </w:docPartPr>
      <w:docPartBody>
        <w:p w:rsidR="00E60C4D" w:rsidRDefault="007923AB">
          <w:pPr>
            <w:pStyle w:val="338CC9039675424EBFFA328B9AE7B181"/>
          </w:pPr>
          <w:r>
            <w:rPr>
              <w:rStyle w:val="Textodelmarcadordeposicin"/>
              <w:color w:val="000000"/>
            </w:rPr>
            <w:t>[Escriba su correo electrónico]</w:t>
          </w:r>
        </w:p>
      </w:docPartBody>
    </w:docPart>
    <w:docPart>
      <w:docPartPr>
        <w:name w:val="E23FC322C62D4437A189F44610CEF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1C538-A3B3-4B88-95D9-7E7CA467A47B}"/>
      </w:docPartPr>
      <w:docPartBody>
        <w:p w:rsidR="00E60C4D" w:rsidRDefault="007923AB">
          <w:pPr>
            <w:pStyle w:val="E23FC322C62D4437A189F44610CEF27E"/>
          </w:pPr>
          <w:r>
            <w:rPr>
              <w:rStyle w:val="Textodelmarcadordeposicin"/>
              <w:color w:val="000000"/>
            </w:rPr>
            <w:t>[Escriba su dirección]</w:t>
          </w:r>
        </w:p>
      </w:docPartBody>
    </w:docPart>
    <w:docPart>
      <w:docPartPr>
        <w:name w:val="2F7BE83FC63C4119A96BF7CBEB1A5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AE54E-94EC-436D-9C05-AD7668688A88}"/>
      </w:docPartPr>
      <w:docPartBody>
        <w:p w:rsidR="00E60C4D" w:rsidRDefault="007923AB">
          <w:pPr>
            <w:pStyle w:val="2F7BE83FC63C4119A96BF7CBEB1A502E"/>
          </w:pPr>
          <w:r>
            <w:rPr>
              <w:rStyle w:val="Textodelmarcadordeposicin"/>
              <w:color w:val="000000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AB"/>
    <w:rsid w:val="007923AB"/>
    <w:rsid w:val="00C9359C"/>
    <w:rsid w:val="00E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70F56DBC993D426EBE7D375A939E5C4F">
    <w:name w:val="70F56DBC993D426EBE7D375A939E5C4F"/>
  </w:style>
  <w:style w:type="paragraph" w:customStyle="1" w:styleId="FE9D57DE876E456289759A290C85D6A2">
    <w:name w:val="FE9D57DE876E456289759A290C85D6A2"/>
  </w:style>
  <w:style w:type="paragraph" w:customStyle="1" w:styleId="B6C663890D054822A0D596FCE36FE6EB">
    <w:name w:val="B6C663890D054822A0D596FCE36FE6EB"/>
  </w:style>
  <w:style w:type="paragraph" w:customStyle="1" w:styleId="3C212B0CA71A4A609CB007593188CDD8">
    <w:name w:val="3C212B0CA71A4A609CB007593188CDD8"/>
  </w:style>
  <w:style w:type="paragraph" w:customStyle="1" w:styleId="338CC9039675424EBFFA328B9AE7B181">
    <w:name w:val="338CC9039675424EBFFA328B9AE7B181"/>
  </w:style>
  <w:style w:type="paragraph" w:customStyle="1" w:styleId="E23FC322C62D4437A189F44610CEF27E">
    <w:name w:val="E23FC322C62D4437A189F44610CEF27E"/>
  </w:style>
  <w:style w:type="paragraph" w:customStyle="1" w:styleId="2F7BE83FC63C4119A96BF7CBEB1A502E">
    <w:name w:val="2F7BE83FC63C4119A96BF7CBEB1A502E"/>
  </w:style>
  <w:style w:type="paragraph" w:customStyle="1" w:styleId="8EDD1F870F624BC7ADD44F242F3040DB">
    <w:name w:val="8EDD1F870F624BC7ADD44F242F3040DB"/>
  </w:style>
  <w:style w:type="paragraph" w:customStyle="1" w:styleId="FC7226E38EA64A0280A032D0A21434A9">
    <w:name w:val="FC7226E38EA64A0280A032D0A21434A9"/>
  </w:style>
  <w:style w:type="paragraph" w:customStyle="1" w:styleId="454618D1721049678E5ED36BF74505F7">
    <w:name w:val="454618D1721049678E5ED36BF74505F7"/>
  </w:style>
  <w:style w:type="paragraph" w:customStyle="1" w:styleId="C2017534E8404D11B56C09A5538372A9">
    <w:name w:val="C2017534E8404D11B56C09A5538372A9"/>
  </w:style>
  <w:style w:type="paragraph" w:customStyle="1" w:styleId="10DBD09549DA4498931D786CE79678E4">
    <w:name w:val="10DBD09549DA4498931D786CE79678E4"/>
  </w:style>
  <w:style w:type="paragraph" w:customStyle="1" w:styleId="48ADEBB56D344EA2A891A0F139DD1B0D">
    <w:name w:val="48ADEBB56D344EA2A891A0F139DD1B0D"/>
  </w:style>
  <w:style w:type="paragraph" w:customStyle="1" w:styleId="B12C859CD8804E089338D672DC30AC1E">
    <w:name w:val="B12C859CD8804E089338D672DC30AC1E"/>
  </w:style>
  <w:style w:type="paragraph" w:customStyle="1" w:styleId="4636ED4A4C2444E090560128CEE8F258">
    <w:name w:val="4636ED4A4C2444E090560128CEE8F258"/>
  </w:style>
  <w:style w:type="paragraph" w:customStyle="1" w:styleId="636E86FEE4AA4BC581AA7830769C1978">
    <w:name w:val="636E86FEE4AA4BC581AA7830769C1978"/>
  </w:style>
  <w:style w:type="paragraph" w:customStyle="1" w:styleId="A9428D9578154110A5B032A53F510BC1">
    <w:name w:val="A9428D9578154110A5B032A53F510BC1"/>
  </w:style>
  <w:style w:type="paragraph" w:customStyle="1" w:styleId="9687F25830B84B08A3DEA3A864B15933">
    <w:name w:val="9687F25830B84B08A3DEA3A864B15933"/>
  </w:style>
  <w:style w:type="paragraph" w:customStyle="1" w:styleId="356CBB0CB5B4461CAA597F267800DA62">
    <w:name w:val="356CBB0CB5B4461CAA597F267800D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Avda Alcalde Luis Uruñuela, Sevilla</CompanyAddress>
  <CompanyPhone>692183098</CompanyPhone>
  <CompanyFax/>
  <CompanyEmail>Ignacioruiz.idigoras@gmail.com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5CCCCAD-2668-4CC6-8012-50360D05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Ruiz Idígoras</dc:creator>
  <cp:lastModifiedBy>Cuenta Microsoft</cp:lastModifiedBy>
  <cp:revision>2</cp:revision>
  <dcterms:created xsi:type="dcterms:W3CDTF">2023-03-10T18:21:00Z</dcterms:created>
  <dcterms:modified xsi:type="dcterms:W3CDTF">2023-03-10T18:21:00Z</dcterms:modified>
</cp:coreProperties>
</file>